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</w:t>
      </w:r>
      <w:r w:rsidR="00133CF6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volvedor backend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git-hub </w:t>
      </w:r>
      <w:r w:rsidR="00133CF6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e nos envie. 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0256CC" w:rsidRPr="009A7276" w:rsidRDefault="000256CC" w:rsidP="00961763">
      <w:pPr>
        <w:pStyle w:val="Ttulo2"/>
        <w:rPr>
          <w:color w:val="000000" w:themeColor="text1"/>
          <w:sz w:val="18"/>
          <w:szCs w:val="18"/>
        </w:rPr>
      </w:pPr>
      <w:r w:rsidRPr="009A7276">
        <w:rPr>
          <w:color w:val="000000" w:themeColor="text1"/>
          <w:sz w:val="18"/>
          <w:szCs w:val="18"/>
        </w:rPr>
        <w:t xml:space="preserve">Na minha visão em termos básicos o DDD quando Eric Evans criou, ele compilou as melhores práticas de desenvolvimento em uma modelagem no qual </w:t>
      </w:r>
      <w:r w:rsidR="001C2EFF">
        <w:rPr>
          <w:color w:val="000000" w:themeColor="text1"/>
          <w:sz w:val="18"/>
          <w:szCs w:val="18"/>
        </w:rPr>
        <w:t xml:space="preserve">O DDD FOCA NO DESENVOLVIMENTO ORIENTADO AO NEGÓCIO, </w:t>
      </w:r>
      <w:r w:rsidRPr="009A7276">
        <w:rPr>
          <w:color w:val="000000" w:themeColor="text1"/>
          <w:sz w:val="18"/>
          <w:szCs w:val="18"/>
        </w:rPr>
        <w:t xml:space="preserve">ou seja, </w:t>
      </w:r>
      <w:r w:rsidR="001C2EFF">
        <w:rPr>
          <w:color w:val="000000" w:themeColor="text1"/>
          <w:sz w:val="18"/>
          <w:szCs w:val="18"/>
        </w:rPr>
        <w:t xml:space="preserve">NA </w:t>
      </w:r>
      <w:r w:rsidRPr="009A7276">
        <w:rPr>
          <w:color w:val="000000" w:themeColor="text1"/>
          <w:sz w:val="18"/>
          <w:szCs w:val="18"/>
        </w:rPr>
        <w:t>entidade</w:t>
      </w:r>
      <w:r w:rsidR="001C2EFF">
        <w:rPr>
          <w:color w:val="000000" w:themeColor="text1"/>
          <w:sz w:val="18"/>
          <w:szCs w:val="18"/>
        </w:rPr>
        <w:t>/</w:t>
      </w:r>
      <w:r w:rsidRPr="009A7276">
        <w:rPr>
          <w:color w:val="000000" w:themeColor="text1"/>
          <w:sz w:val="18"/>
          <w:szCs w:val="18"/>
        </w:rPr>
        <w:t>domínio, com o objetivo de resolver de maneira mais fácil os complexos processos e regras envolvidos. Essa modelagem é baseada em responsabilidades (camadas): apresentação, aplicação, domínio, serviços e infraestrutura. O processo de desenvolvimento inicial, ou seja, montar toda a estrutura de um projeto em DDD, é mais moroso, mas o torna mais fácil, ágil e flexível com o tempo, para as novas implementações e manutenções.</w:t>
      </w:r>
    </w:p>
    <w:p w:rsidR="00961763" w:rsidRPr="00732048" w:rsidRDefault="00961763" w:rsidP="00942166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9A7276" w:rsidRDefault="00942166" w:rsidP="00961763">
      <w:pPr>
        <w:pStyle w:val="Ttulo2"/>
        <w:rPr>
          <w:color w:val="000000" w:themeColor="text1"/>
          <w:sz w:val="18"/>
          <w:szCs w:val="18"/>
        </w:rPr>
      </w:pPr>
      <w:r w:rsidRPr="009A7276">
        <w:rPr>
          <w:color w:val="000000" w:themeColor="text1"/>
          <w:sz w:val="18"/>
          <w:szCs w:val="18"/>
        </w:rPr>
        <w:t>Micro serviços são pquenos módulos (serviços) que são desenvolvidos, escalonados e executados um independente do outro, assim como seu próprio deploy, ou seja, cada microserviço é uma aplicação separada, fazendo parte de uma aplicação principal. Cada microserviço, tem a responsabilidade de receber, processar e devolver informaçõ</w:t>
      </w:r>
      <w:r w:rsidR="00055E12">
        <w:rPr>
          <w:color w:val="000000" w:themeColor="text1"/>
          <w:sz w:val="18"/>
          <w:szCs w:val="18"/>
        </w:rPr>
        <w:t>es através dos protocolos HTTP e/ou</w:t>
      </w:r>
      <w:r w:rsidRPr="009A7276">
        <w:rPr>
          <w:color w:val="000000" w:themeColor="text1"/>
          <w:sz w:val="18"/>
          <w:szCs w:val="18"/>
        </w:rPr>
        <w:t xml:space="preserve"> AMQP (pode-se utilizar de outros, mas estes, são os principais). Vantagens: os microsserviço costumam ser pequenos e com isso, facilita o desenvolivmento, manutenção</w:t>
      </w:r>
      <w:r w:rsidR="009650E5" w:rsidRPr="009A7276">
        <w:rPr>
          <w:color w:val="000000" w:themeColor="text1"/>
          <w:sz w:val="18"/>
          <w:szCs w:val="18"/>
        </w:rPr>
        <w:t xml:space="preserve"> (correções mais rápidas)</w:t>
      </w:r>
      <w:r w:rsidRPr="009A7276">
        <w:rPr>
          <w:color w:val="000000" w:themeColor="text1"/>
          <w:sz w:val="18"/>
          <w:szCs w:val="18"/>
        </w:rPr>
        <w:t>, gerenciamento e a curva de aprendizado; por serem independentes, facilita e agiliza a implantação de novas versões; podem ser escalonada horizontalmente sem impactar nas demais; na aplicação principal, pode haver tecnologias diferentes coexistindo pelos microservicos, através dos containers</w:t>
      </w:r>
      <w:r w:rsidR="009650E5" w:rsidRPr="009A7276">
        <w:rPr>
          <w:color w:val="000000" w:themeColor="text1"/>
          <w:sz w:val="18"/>
          <w:szCs w:val="18"/>
        </w:rPr>
        <w:t xml:space="preserve"> (trabalha bem com docker)</w:t>
      </w:r>
      <w:r w:rsidRPr="009A7276">
        <w:rPr>
          <w:color w:val="000000" w:themeColor="text1"/>
          <w:sz w:val="18"/>
          <w:szCs w:val="18"/>
        </w:rPr>
        <w:t>. Desvantagens: lidar com as falhas dos microserviços e como a falha reflete no sistema e ao usuário, trazendo uma complexidade adicional nos testes e monitoramento.</w:t>
      </w:r>
      <w:r w:rsidR="003B6E2E" w:rsidRPr="009A7276">
        <w:rPr>
          <w:color w:val="000000" w:themeColor="text1"/>
          <w:sz w:val="18"/>
          <w:szCs w:val="18"/>
        </w:rPr>
        <w:t xml:space="preserve"> essa desvantagem é minimizada se os microservicos tiverem um baixo nível de acoplamento entre sí</w:t>
      </w:r>
      <w:r w:rsidR="00055E12">
        <w:rPr>
          <w:color w:val="000000" w:themeColor="text1"/>
          <w:sz w:val="18"/>
          <w:szCs w:val="18"/>
        </w:rPr>
        <w:t xml:space="preserve"> e se utilizar ferramentas adequadas de rollback e testes (xunit para teste de integração em webapi)</w:t>
      </w:r>
      <w:bookmarkStart w:id="0" w:name="_GoBack"/>
      <w:bookmarkEnd w:id="0"/>
      <w:r w:rsidR="003B6E2E" w:rsidRPr="009A7276">
        <w:rPr>
          <w:color w:val="000000" w:themeColor="text1"/>
          <w:sz w:val="18"/>
          <w:szCs w:val="18"/>
        </w:rPr>
        <w:t xml:space="preserve">. </w:t>
      </w:r>
      <w:r w:rsidRPr="009A7276">
        <w:rPr>
          <w:color w:val="000000" w:themeColor="text1"/>
          <w:sz w:val="18"/>
          <w:szCs w:val="18"/>
        </w:rPr>
        <w:t xml:space="preserve"> Outra desvantagem, talvez, entenda-se como um desafio, é como particionar uma aplicação de ponta à ponta em microservicos; </w:t>
      </w:r>
      <w:r w:rsidR="009650E5" w:rsidRPr="009A7276">
        <w:rPr>
          <w:color w:val="000000" w:themeColor="text1"/>
          <w:sz w:val="18"/>
          <w:szCs w:val="18"/>
        </w:rPr>
        <w:t xml:space="preserve">tomar cuidado com multiplos serviços concorrentes (antigos e novos); </w:t>
      </w:r>
      <w:r w:rsidRPr="009A7276">
        <w:rPr>
          <w:color w:val="000000" w:themeColor="text1"/>
          <w:sz w:val="18"/>
          <w:szCs w:val="18"/>
        </w:rPr>
        <w:t>requer uma infra mais robusta para execução de todas as threads na aplicação principal</w:t>
      </w:r>
      <w:r w:rsidR="009650E5" w:rsidRPr="009A7276">
        <w:rPr>
          <w:color w:val="000000" w:themeColor="text1"/>
          <w:sz w:val="18"/>
          <w:szCs w:val="18"/>
        </w:rPr>
        <w:t xml:space="preserve">; </w:t>
      </w:r>
      <w:r w:rsidR="00864CC7" w:rsidRPr="009A7276">
        <w:rPr>
          <w:color w:val="000000" w:themeColor="text1"/>
          <w:sz w:val="18"/>
          <w:szCs w:val="18"/>
        </w:rPr>
        <w:t>utilizar o microserviço com comunicação sincrona, dependendo da aplicação e o nújero de requests, o tempo de resposta devido ao enfileiramento pode ser muito alto</w:t>
      </w:r>
      <w:r w:rsidR="009650E5" w:rsidRPr="009A7276">
        <w:rPr>
          <w:color w:val="000000" w:themeColor="text1"/>
          <w:sz w:val="18"/>
          <w:szCs w:val="18"/>
        </w:rPr>
        <w:t xml:space="preserve"> (custos com serialização/deserialização)</w:t>
      </w:r>
      <w:r w:rsidR="00EC3F80" w:rsidRPr="009A7276">
        <w:rPr>
          <w:color w:val="000000" w:themeColor="text1"/>
          <w:sz w:val="18"/>
          <w:szCs w:val="18"/>
        </w:rPr>
        <w:t>.</w:t>
      </w: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9A7276" w:rsidRDefault="0024478D" w:rsidP="009E0A7D">
      <w:pPr>
        <w:pStyle w:val="Ttulo2"/>
        <w:rPr>
          <w:sz w:val="18"/>
          <w:szCs w:val="24"/>
        </w:rPr>
      </w:pPr>
      <w:r w:rsidRPr="0024478D">
        <w:rPr>
          <w:sz w:val="18"/>
          <w:szCs w:val="24"/>
        </w:rPr>
        <w:t xml:space="preserve">Exemplificar da forma mais fácil: </w:t>
      </w:r>
    </w:p>
    <w:p w:rsidR="009A7276" w:rsidRDefault="009A7276" w:rsidP="009E0A7D">
      <w:pPr>
        <w:pStyle w:val="Ttulo2"/>
        <w:rPr>
          <w:sz w:val="18"/>
          <w:szCs w:val="24"/>
        </w:rPr>
      </w:pPr>
    </w:p>
    <w:p w:rsidR="009E0A7D" w:rsidRPr="009A7276" w:rsidRDefault="0024478D" w:rsidP="009A7276">
      <w:pPr>
        <w:pStyle w:val="Ttulo2"/>
        <w:jc w:val="both"/>
        <w:rPr>
          <w:color w:val="000000" w:themeColor="text1"/>
          <w:sz w:val="18"/>
          <w:szCs w:val="24"/>
        </w:rPr>
      </w:pPr>
      <w:r w:rsidRPr="009A7276">
        <w:rPr>
          <w:color w:val="000000" w:themeColor="text1"/>
          <w:sz w:val="18"/>
          <w:szCs w:val="24"/>
        </w:rPr>
        <w:t>você pode pedir pizza de duas maneiras, ligando</w:t>
      </w:r>
      <w:r w:rsidR="009A7276">
        <w:rPr>
          <w:color w:val="000000" w:themeColor="text1"/>
          <w:sz w:val="18"/>
          <w:szCs w:val="24"/>
        </w:rPr>
        <w:t xml:space="preserve"> </w:t>
      </w:r>
      <w:r w:rsidRPr="009A7276">
        <w:rPr>
          <w:color w:val="000000" w:themeColor="text1"/>
          <w:sz w:val="18"/>
          <w:szCs w:val="24"/>
        </w:rPr>
        <w:t xml:space="preserve"> para a pizzaria </w:t>
      </w:r>
      <w:r w:rsidR="009A7276">
        <w:rPr>
          <w:color w:val="000000" w:themeColor="text1"/>
          <w:sz w:val="18"/>
          <w:szCs w:val="24"/>
        </w:rPr>
        <w:t xml:space="preserve">(ASSINCRONO) </w:t>
      </w:r>
      <w:r w:rsidRPr="009A7276">
        <w:rPr>
          <w:color w:val="000000" w:themeColor="text1"/>
          <w:sz w:val="18"/>
          <w:szCs w:val="24"/>
        </w:rPr>
        <w:t>ou indo diretamento na pizzaria</w:t>
      </w:r>
      <w:r w:rsidR="009A7276">
        <w:rPr>
          <w:color w:val="000000" w:themeColor="text1"/>
          <w:sz w:val="18"/>
          <w:szCs w:val="24"/>
        </w:rPr>
        <w:t xml:space="preserve"> (SINCRONO)</w:t>
      </w:r>
      <w:r w:rsidRPr="009A7276">
        <w:rPr>
          <w:color w:val="000000" w:themeColor="text1"/>
          <w:sz w:val="18"/>
          <w:szCs w:val="24"/>
        </w:rPr>
        <w:t>. No primeiro caso, depois que você pede a pizza, você continua suas tarefas e aguarda o motoboy fazer a entrega, isto é modo de comunicação assincrono e tem algumas vantagem, tanto para o lado da aplicação por vista do usuário, no qual ele continua a interatividade sem que fique eternamente aguardado um ação do lado do servidor, pois requisição assincrona, libera para a chamada do thread principal, o remetente não fica bloqueado, exmplo: efetuei uma compra, tenho que aguardar a aprovação do cartão de crédito, em quanto isso a aplicação fica liberada para eu interagir, sem ter que ficar X tempo aguardando a respota da operadora do cartão. Ou seja para operações longas como: acesso a banco de dados, sistema de arquivos, serviços externos ao servidor ou mesmo uma melhor interação com o usário, usa-se chamada assincrona. Estas tecnologias reunidas: DOCKER + MICROSERVIÇOS + DDD + TDD + MENSAGERIA (e mais algumas), casam perfeitamente com as duas primeiras perguntas. Agora quando você vai na pizzaria, você fica preso, bloqueado, aguardando a sua mensagem, quero dizer a pizza. Este tipo de requisição é usada quando a próxima execução é dependente da anterior. O próprio w3schools não recomenda mais o uso do AJAX como sincrono, inclusive a classe HttpClient não possuí métodos sincronos.</w:t>
      </w:r>
    </w:p>
    <w:p w:rsidR="00961763" w:rsidRDefault="00961763" w:rsidP="009E0A7D">
      <w:pPr>
        <w:pStyle w:val="Ttulo2"/>
        <w:rPr>
          <w:sz w:val="24"/>
          <w:szCs w:val="24"/>
        </w:rPr>
      </w:pPr>
    </w:p>
    <w:p w:rsidR="00961763" w:rsidRPr="009E0A7D" w:rsidRDefault="00961763" w:rsidP="009E0A7D">
      <w:pPr>
        <w:pStyle w:val="Ttulo2"/>
        <w:rPr>
          <w:sz w:val="24"/>
          <w:szCs w:val="24"/>
        </w:rPr>
      </w:pPr>
    </w:p>
    <w:p w:rsidR="009A7276" w:rsidRDefault="009A7276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 w:rsidSect="009A7276">
      <w:footerReference w:type="default" r:id="rId8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61" w:rsidRDefault="00143161">
      <w:pPr>
        <w:spacing w:before="0" w:after="0" w:line="240" w:lineRule="auto"/>
      </w:pPr>
      <w:r>
        <w:separator/>
      </w:r>
    </w:p>
    <w:p w:rsidR="00143161" w:rsidRDefault="00143161"/>
  </w:endnote>
  <w:endnote w:type="continuationSeparator" w:id="0">
    <w:p w:rsidR="00143161" w:rsidRDefault="00143161">
      <w:pPr>
        <w:spacing w:before="0" w:after="0" w:line="240" w:lineRule="auto"/>
      </w:pPr>
      <w:r>
        <w:continuationSeparator/>
      </w:r>
    </w:p>
    <w:p w:rsidR="00143161" w:rsidRDefault="00143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55E12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61" w:rsidRDefault="00143161">
      <w:pPr>
        <w:spacing w:before="0" w:after="0" w:line="240" w:lineRule="auto"/>
      </w:pPr>
      <w:r>
        <w:separator/>
      </w:r>
    </w:p>
    <w:p w:rsidR="00143161" w:rsidRDefault="00143161"/>
  </w:footnote>
  <w:footnote w:type="continuationSeparator" w:id="0">
    <w:p w:rsidR="00143161" w:rsidRDefault="00143161">
      <w:pPr>
        <w:spacing w:before="0" w:after="0" w:line="240" w:lineRule="auto"/>
      </w:pPr>
      <w:r>
        <w:continuationSeparator/>
      </w:r>
    </w:p>
    <w:p w:rsidR="00143161" w:rsidRDefault="001431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D"/>
    <w:rsid w:val="0000795A"/>
    <w:rsid w:val="000256CC"/>
    <w:rsid w:val="00055E12"/>
    <w:rsid w:val="00130994"/>
    <w:rsid w:val="00133CF6"/>
    <w:rsid w:val="00143161"/>
    <w:rsid w:val="001C2EFF"/>
    <w:rsid w:val="001D4066"/>
    <w:rsid w:val="00227DF5"/>
    <w:rsid w:val="00235B28"/>
    <w:rsid w:val="0024478D"/>
    <w:rsid w:val="0029176B"/>
    <w:rsid w:val="002D22E0"/>
    <w:rsid w:val="003008EC"/>
    <w:rsid w:val="003112E5"/>
    <w:rsid w:val="0036224A"/>
    <w:rsid w:val="00370067"/>
    <w:rsid w:val="003B6E2E"/>
    <w:rsid w:val="00407A57"/>
    <w:rsid w:val="0046492B"/>
    <w:rsid w:val="004729EE"/>
    <w:rsid w:val="00477F41"/>
    <w:rsid w:val="004F4C65"/>
    <w:rsid w:val="00554430"/>
    <w:rsid w:val="00611453"/>
    <w:rsid w:val="00627A97"/>
    <w:rsid w:val="00655AED"/>
    <w:rsid w:val="006902C7"/>
    <w:rsid w:val="00732048"/>
    <w:rsid w:val="007375CC"/>
    <w:rsid w:val="0075279C"/>
    <w:rsid w:val="00755A94"/>
    <w:rsid w:val="007D39BE"/>
    <w:rsid w:val="008063E3"/>
    <w:rsid w:val="00846035"/>
    <w:rsid w:val="00864CC7"/>
    <w:rsid w:val="00942166"/>
    <w:rsid w:val="00961763"/>
    <w:rsid w:val="009650E5"/>
    <w:rsid w:val="009A7276"/>
    <w:rsid w:val="009E0A7D"/>
    <w:rsid w:val="009F5E2B"/>
    <w:rsid w:val="00A13611"/>
    <w:rsid w:val="00B168A0"/>
    <w:rsid w:val="00B71C13"/>
    <w:rsid w:val="00C52FC2"/>
    <w:rsid w:val="00CE53B5"/>
    <w:rsid w:val="00D3509D"/>
    <w:rsid w:val="00D4304F"/>
    <w:rsid w:val="00D651B9"/>
    <w:rsid w:val="00E53907"/>
    <w:rsid w:val="00E55CEC"/>
    <w:rsid w:val="00E75ACE"/>
    <w:rsid w:val="00EC0F68"/>
    <w:rsid w:val="00EC20C6"/>
    <w:rsid w:val="00EC3F80"/>
    <w:rsid w:val="00EC5313"/>
    <w:rsid w:val="00EC6B32"/>
    <w:rsid w:val="00FB3A61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34AE76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0F0A-8A09-4624-8A9C-592114FE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11</TotalTime>
  <Pages>3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sergio alabi lucci filho</cp:lastModifiedBy>
  <cp:revision>4</cp:revision>
  <dcterms:created xsi:type="dcterms:W3CDTF">2019-04-03T04:08:00Z</dcterms:created>
  <dcterms:modified xsi:type="dcterms:W3CDTF">2019-04-04T02:02:00Z</dcterms:modified>
</cp:coreProperties>
</file>